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473C8" w14:textId="63FA4E36" w:rsidR="00B368DE" w:rsidRDefault="00B368DE" w:rsidP="00B368DE">
      <w:pPr>
        <w:pStyle w:val="Title"/>
      </w:pPr>
      <w:r>
        <w:t xml:space="preserve">Test </w:t>
      </w:r>
      <w:proofErr w:type="spellStart"/>
      <w:r w:rsidR="00ED4503">
        <w:t>Gira</w:t>
      </w:r>
      <w:proofErr w:type="spellEnd"/>
    </w:p>
    <w:p w14:paraId="617A7813" w14:textId="77777777" w:rsidR="00B368DE" w:rsidRDefault="00B368DE" w:rsidP="00B368DE">
      <w:pPr>
        <w:pStyle w:val="Heading1"/>
      </w:pPr>
      <w:r>
        <w:t>Ziel des Tests</w:t>
      </w:r>
    </w:p>
    <w:p w14:paraId="325D687D" w14:textId="77777777" w:rsidR="00B368DE" w:rsidRPr="009211B9" w:rsidRDefault="00B368DE" w:rsidP="00B368DE">
      <w:pPr>
        <w:pStyle w:val="ListParagraph"/>
        <w:numPr>
          <w:ilvl w:val="0"/>
          <w:numId w:val="1"/>
        </w:numPr>
        <w:spacing w:after="0"/>
      </w:pPr>
      <w:r w:rsidRPr="009211B9">
        <w:t>Durch den Test sollen noch vorhandene Fehler im Programm festgestellt werden</w:t>
      </w:r>
    </w:p>
    <w:p w14:paraId="447E595A" w14:textId="77777777" w:rsidR="00B368DE" w:rsidRPr="009211B9" w:rsidRDefault="00B368DE" w:rsidP="00B368DE">
      <w:pPr>
        <w:pStyle w:val="ListParagraph"/>
        <w:numPr>
          <w:ilvl w:val="0"/>
          <w:numId w:val="1"/>
        </w:numPr>
        <w:spacing w:after="0"/>
      </w:pPr>
      <w:r w:rsidRPr="009211B9">
        <w:t>Aussage über die Zuverlässigkeit des Programmes</w:t>
      </w:r>
    </w:p>
    <w:p w14:paraId="3E36B8A6" w14:textId="77777777" w:rsidR="00B368DE" w:rsidRDefault="00B368DE" w:rsidP="00B368DE">
      <w:pPr>
        <w:pStyle w:val="Heading1"/>
      </w:pPr>
      <w:r>
        <w:t>Art des Tests</w:t>
      </w:r>
    </w:p>
    <w:p w14:paraId="545681CF" w14:textId="77777777" w:rsidR="00B368DE" w:rsidRPr="009211B9" w:rsidRDefault="00B368DE" w:rsidP="00B368DE">
      <w:pPr>
        <w:pStyle w:val="ListParagraph"/>
        <w:numPr>
          <w:ilvl w:val="0"/>
          <w:numId w:val="1"/>
        </w:numPr>
        <w:spacing w:after="0"/>
      </w:pPr>
      <w:r w:rsidRPr="009211B9">
        <w:t>Funktionstest</w:t>
      </w:r>
    </w:p>
    <w:p w14:paraId="15BEC34F" w14:textId="77777777" w:rsidR="00B368DE" w:rsidRDefault="00B368DE" w:rsidP="00B368DE">
      <w:pPr>
        <w:pStyle w:val="Heading1"/>
      </w:pPr>
      <w:r>
        <w:t>Testvorgehen</w:t>
      </w:r>
    </w:p>
    <w:p w14:paraId="525770C2" w14:textId="77777777" w:rsidR="00B368DE" w:rsidRDefault="00B368DE" w:rsidP="00B368DE">
      <w:pPr>
        <w:pStyle w:val="ListParagraph"/>
        <w:numPr>
          <w:ilvl w:val="0"/>
          <w:numId w:val="1"/>
        </w:numPr>
      </w:pPr>
      <w:r>
        <w:t xml:space="preserve">Durchspielen der einzelnen Testfälle und festhalten der Resultate in einem separatem </w:t>
      </w:r>
    </w:p>
    <w:p w14:paraId="7F8DB21E" w14:textId="77777777" w:rsidR="00B368DE" w:rsidRDefault="00B368DE" w:rsidP="00B368DE">
      <w:pPr>
        <w:pStyle w:val="Heading1"/>
      </w:pPr>
      <w:r w:rsidRPr="009211B9">
        <w:t>Testprotokoll</w:t>
      </w:r>
    </w:p>
    <w:p w14:paraId="79F71B76" w14:textId="77777777" w:rsidR="00B368DE" w:rsidRDefault="00B368DE" w:rsidP="00B368DE">
      <w:pPr>
        <w:pStyle w:val="ListParagraph"/>
        <w:numPr>
          <w:ilvl w:val="0"/>
          <w:numId w:val="1"/>
        </w:numPr>
      </w:pPr>
      <w:r>
        <w:t>Als Protokollvorlage soll die Beschreibung der Testfälle dienen</w:t>
      </w:r>
    </w:p>
    <w:p w14:paraId="17E573BB" w14:textId="77777777" w:rsidR="00B368DE" w:rsidRDefault="00B368DE" w:rsidP="00B368DE">
      <w:pPr>
        <w:pStyle w:val="Heading1"/>
      </w:pPr>
      <w:r>
        <w:t>Verwendete Hilfsmittel</w:t>
      </w:r>
    </w:p>
    <w:p w14:paraId="58959C22" w14:textId="77777777" w:rsidR="00B368DE" w:rsidRDefault="00B368DE" w:rsidP="00B368DE">
      <w:pPr>
        <w:pStyle w:val="ListParagraph"/>
        <w:numPr>
          <w:ilvl w:val="0"/>
          <w:numId w:val="1"/>
        </w:numPr>
      </w:pPr>
      <w:r>
        <w:t>Keine</w:t>
      </w:r>
    </w:p>
    <w:p w14:paraId="7E939DF6" w14:textId="77777777" w:rsidR="00B368DE" w:rsidRDefault="00B368DE" w:rsidP="00B368DE">
      <w:pPr>
        <w:pStyle w:val="Heading1"/>
      </w:pPr>
      <w:r>
        <w:t>Anforderung an das Testobjekt</w:t>
      </w:r>
    </w:p>
    <w:p w14:paraId="001FEFDD" w14:textId="77777777" w:rsidR="00B368DE" w:rsidRDefault="00B368DE" w:rsidP="00B368DE">
      <w:pPr>
        <w:pStyle w:val="ListParagraph"/>
        <w:numPr>
          <w:ilvl w:val="0"/>
          <w:numId w:val="1"/>
        </w:numPr>
      </w:pPr>
      <w:r>
        <w:t>„Funktionierendes“ Programm im EXE oder JAR Format</w:t>
      </w:r>
    </w:p>
    <w:p w14:paraId="6441B0BF" w14:textId="77777777" w:rsidR="00B368DE" w:rsidRDefault="00B368DE" w:rsidP="00B368DE">
      <w:pPr>
        <w:pStyle w:val="Heading1"/>
      </w:pPr>
      <w:r>
        <w:t>Abbruchkriterien</w:t>
      </w:r>
    </w:p>
    <w:p w14:paraId="472689D2" w14:textId="77777777" w:rsidR="00B368DE" w:rsidRDefault="00B368DE" w:rsidP="00B368DE">
      <w:pPr>
        <w:pStyle w:val="ListParagraph"/>
        <w:numPr>
          <w:ilvl w:val="0"/>
          <w:numId w:val="1"/>
        </w:numPr>
      </w:pPr>
      <w:r>
        <w:t>Wenn es nicht sinnvoll ist den Test weiterzuführen, weil gewisse Voraussetzungen für die folgenden Tests nicht erfüllt sind</w:t>
      </w:r>
    </w:p>
    <w:p w14:paraId="2C821DE0" w14:textId="77777777" w:rsidR="00B368DE" w:rsidRDefault="00B368DE" w:rsidP="00B368DE">
      <w:pPr>
        <w:pStyle w:val="Heading1"/>
      </w:pPr>
      <w:r>
        <w:t>Dokumentation der Testresultate</w:t>
      </w:r>
    </w:p>
    <w:p w14:paraId="16C0D306" w14:textId="77777777" w:rsidR="00B368DE" w:rsidRDefault="00B368DE" w:rsidP="00B368DE">
      <w:pPr>
        <w:pStyle w:val="ListParagraph"/>
        <w:numPr>
          <w:ilvl w:val="0"/>
          <w:numId w:val="1"/>
        </w:numPr>
      </w:pPr>
      <w:r>
        <w:t>Testprotokoll der Testfälle</w:t>
      </w:r>
    </w:p>
    <w:p w14:paraId="7E6C4CF1" w14:textId="77777777" w:rsidR="00B368DE" w:rsidRDefault="00B368DE" w:rsidP="00B368DE">
      <w:pPr>
        <w:pStyle w:val="Heading1"/>
      </w:pPr>
      <w:r>
        <w:t xml:space="preserve">Durchführung </w:t>
      </w:r>
    </w:p>
    <w:p w14:paraId="1BD0A97F" w14:textId="7B3719EC" w:rsidR="00B368DE" w:rsidRDefault="00B368DE" w:rsidP="00B368DE">
      <w:r>
        <w:t xml:space="preserve">Es werden je 4 Positive und </w:t>
      </w:r>
      <w:r w:rsidR="00A16EDE">
        <w:t xml:space="preserve">1 </w:t>
      </w:r>
      <w:r>
        <w:t>Negativ</w:t>
      </w:r>
      <w:r w:rsidR="00A16EDE">
        <w:t>er</w:t>
      </w:r>
      <w:r>
        <w:t xml:space="preserve"> Test durchgeführt. Alle als Blackbox, da mir der </w:t>
      </w:r>
      <w:proofErr w:type="spellStart"/>
      <w:r>
        <w:t>Sourcecode</w:t>
      </w:r>
      <w:proofErr w:type="spellEnd"/>
      <w:r>
        <w:t xml:space="preserve"> nicht zur Verfügung steht.</w:t>
      </w:r>
      <w:r>
        <w:br/>
        <w:t>Alle Testfälle werden zuerst aufgeschrieben und danach durchgeführt. Das sollte zu einer schnellen und strukturierten Durchführung führen.</w:t>
      </w:r>
    </w:p>
    <w:p w14:paraId="2F032F00" w14:textId="77777777" w:rsidR="00B368DE" w:rsidRDefault="00B368DE" w:rsidP="00B368DE">
      <w:pPr>
        <w:pStyle w:val="Heading1"/>
      </w:pPr>
      <w:r>
        <w:t>Aufbau der Testfälle</w:t>
      </w:r>
    </w:p>
    <w:p w14:paraId="282EDFE1" w14:textId="77777777" w:rsidR="00B368DE" w:rsidRPr="009211B9" w:rsidRDefault="00B368DE" w:rsidP="00B368DE">
      <w:pPr>
        <w:pStyle w:val="Heading2"/>
      </w:pPr>
      <w:r w:rsidRPr="009211B9">
        <w:t>Tite</w:t>
      </w:r>
      <w:r>
        <w:t>l</w:t>
      </w:r>
    </w:p>
    <w:p w14:paraId="294F7C27" w14:textId="77777777" w:rsidR="00B368DE" w:rsidRPr="009211B9" w:rsidRDefault="00B368DE" w:rsidP="00B368DE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 w:rsidRPr="009211B9">
        <w:rPr>
          <w:u w:val="single"/>
        </w:rPr>
        <w:t>Eingabe</w:t>
      </w:r>
      <w:r>
        <w:rPr>
          <w:u w:val="single"/>
        </w:rPr>
        <w:t>:</w:t>
      </w:r>
    </w:p>
    <w:p w14:paraId="695AAD98" w14:textId="77777777" w:rsidR="00B368DE" w:rsidRPr="009211B9" w:rsidRDefault="00B368DE" w:rsidP="00B368DE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 w:rsidRPr="009211B9">
        <w:rPr>
          <w:u w:val="single"/>
        </w:rPr>
        <w:t>Erwartete Ausgabe</w:t>
      </w:r>
      <w:r>
        <w:rPr>
          <w:u w:val="single"/>
        </w:rPr>
        <w:t>:</w:t>
      </w:r>
    </w:p>
    <w:p w14:paraId="56C2A0B8" w14:textId="77777777" w:rsidR="00B368DE" w:rsidRPr="009211B9" w:rsidRDefault="00B368DE" w:rsidP="00B368DE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 w:rsidRPr="009211B9">
        <w:rPr>
          <w:u w:val="single"/>
        </w:rPr>
        <w:t>Ausgabe:</w:t>
      </w:r>
    </w:p>
    <w:p w14:paraId="039CA065" w14:textId="77777777" w:rsidR="00B368DE" w:rsidRDefault="00B368DE" w:rsidP="00B368DE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 w:rsidRPr="009211B9">
        <w:rPr>
          <w:u w:val="single"/>
        </w:rPr>
        <w:t>Analyse:</w:t>
      </w:r>
    </w:p>
    <w:p w14:paraId="2AC1E53C" w14:textId="77777777" w:rsidR="00B368DE" w:rsidRPr="00CC1563" w:rsidRDefault="00B368DE" w:rsidP="00B368DE">
      <w:pPr>
        <w:spacing w:after="0"/>
        <w:ind w:left="360"/>
      </w:pPr>
      <w:r w:rsidRPr="00CC1563">
        <w:t>&lt;Bild&gt;</w:t>
      </w:r>
    </w:p>
    <w:p w14:paraId="345AD4B1" w14:textId="760ABD9C" w:rsidR="00B368DE" w:rsidRPr="00A16EDE" w:rsidRDefault="00B368DE" w:rsidP="00B368DE">
      <w:pPr>
        <w:pStyle w:val="Heading1"/>
        <w:rPr>
          <w:lang w:val="en-US"/>
        </w:rPr>
      </w:pPr>
      <w:r>
        <w:lastRenderedPageBreak/>
        <w:t xml:space="preserve"> </w:t>
      </w:r>
      <w:proofErr w:type="spellStart"/>
      <w:r w:rsidRPr="00A16EDE">
        <w:rPr>
          <w:sz w:val="40"/>
          <w:szCs w:val="40"/>
          <w:lang w:val="en-US"/>
        </w:rPr>
        <w:t>Testfälle</w:t>
      </w:r>
      <w:proofErr w:type="spellEnd"/>
    </w:p>
    <w:p w14:paraId="1B9E5349" w14:textId="77777777" w:rsidR="00B368DE" w:rsidRPr="009211B9" w:rsidRDefault="00B368DE" w:rsidP="00B368DE">
      <w:pPr>
        <w:pStyle w:val="Heading2"/>
        <w:spacing w:before="120"/>
        <w:rPr>
          <w:sz w:val="24"/>
          <w:szCs w:val="24"/>
          <w:lang w:val="it-IT"/>
        </w:rPr>
      </w:pPr>
      <w:r w:rsidRPr="009211B9">
        <w:rPr>
          <w:sz w:val="24"/>
          <w:szCs w:val="24"/>
          <w:lang w:val="it-IT"/>
        </w:rPr>
        <w:t xml:space="preserve">1. </w:t>
      </w:r>
      <w:proofErr w:type="spellStart"/>
      <w:r w:rsidRPr="009211B9">
        <w:rPr>
          <w:sz w:val="24"/>
          <w:szCs w:val="24"/>
          <w:lang w:val="it-IT"/>
        </w:rPr>
        <w:t>Blackbox</w:t>
      </w:r>
      <w:proofErr w:type="spellEnd"/>
      <w:r w:rsidRPr="009211B9">
        <w:rPr>
          <w:sz w:val="24"/>
          <w:szCs w:val="24"/>
          <w:lang w:val="it-IT"/>
        </w:rPr>
        <w:t>-</w:t>
      </w:r>
      <w:proofErr w:type="spellStart"/>
      <w:r w:rsidRPr="009211B9">
        <w:rPr>
          <w:sz w:val="24"/>
          <w:szCs w:val="24"/>
          <w:lang w:val="it-IT"/>
        </w:rPr>
        <w:t>Positiv</w:t>
      </w:r>
      <w:proofErr w:type="spellEnd"/>
      <w:r w:rsidRPr="009211B9">
        <w:rPr>
          <w:sz w:val="24"/>
          <w:szCs w:val="24"/>
          <w:lang w:val="it-IT"/>
        </w:rPr>
        <w:t>-Test</w:t>
      </w:r>
      <w:r>
        <w:rPr>
          <w:sz w:val="24"/>
          <w:szCs w:val="24"/>
          <w:lang w:val="it-IT"/>
        </w:rPr>
        <w:t xml:space="preserve"> – Create Account</w:t>
      </w:r>
      <w:r w:rsidRPr="009211B9">
        <w:rPr>
          <w:sz w:val="24"/>
          <w:szCs w:val="24"/>
          <w:lang w:val="it-IT"/>
        </w:rPr>
        <w:t xml:space="preserve"> </w:t>
      </w:r>
    </w:p>
    <w:p w14:paraId="23EDC7DA" w14:textId="17F133D2" w:rsidR="00B368DE" w:rsidRPr="009211B9" w:rsidRDefault="00B368DE" w:rsidP="00B368DE">
      <w:pPr>
        <w:pStyle w:val="ListParagraph"/>
        <w:numPr>
          <w:ilvl w:val="0"/>
          <w:numId w:val="3"/>
        </w:numPr>
        <w:spacing w:after="0"/>
        <w:rPr>
          <w:u w:val="single"/>
        </w:rPr>
      </w:pPr>
      <w:r w:rsidRPr="009211B9">
        <w:rPr>
          <w:u w:val="single"/>
        </w:rPr>
        <w:t>Eingabe</w:t>
      </w:r>
      <w:r>
        <w:rPr>
          <w:u w:val="single"/>
        </w:rPr>
        <w:t>:</w:t>
      </w:r>
      <w:r w:rsidRPr="00C57B6F">
        <w:t xml:space="preserve"> </w:t>
      </w:r>
      <w:r w:rsidR="00385A12">
        <w:t>Alessio</w:t>
      </w:r>
      <w:r w:rsidR="007946DE">
        <w:t xml:space="preserve"> </w:t>
      </w:r>
      <w:proofErr w:type="spellStart"/>
      <w:r w:rsidR="007946DE">
        <w:t>Carcavallo</w:t>
      </w:r>
      <w:proofErr w:type="spellEnd"/>
    </w:p>
    <w:p w14:paraId="7418AFBD" w14:textId="4D66045C" w:rsidR="00B368DE" w:rsidRPr="009211B9" w:rsidRDefault="00B368DE" w:rsidP="00B368DE">
      <w:pPr>
        <w:pStyle w:val="ListParagraph"/>
        <w:numPr>
          <w:ilvl w:val="0"/>
          <w:numId w:val="3"/>
        </w:numPr>
        <w:spacing w:after="0"/>
        <w:rPr>
          <w:u w:val="single"/>
        </w:rPr>
      </w:pPr>
      <w:r w:rsidRPr="009211B9">
        <w:rPr>
          <w:u w:val="single"/>
        </w:rPr>
        <w:t>Erwartete Ausgabe</w:t>
      </w:r>
      <w:r>
        <w:rPr>
          <w:u w:val="single"/>
        </w:rPr>
        <w:t>:</w:t>
      </w:r>
      <w:r w:rsidRPr="00C57B6F">
        <w:t xml:space="preserve">  </w:t>
      </w:r>
      <w:r>
        <w:t xml:space="preserve">Bestätigung, dass der Account erstellt wurde </w:t>
      </w:r>
      <w:r w:rsidR="00ED4503">
        <w:t>ein Nutzername und</w:t>
      </w:r>
      <w:r>
        <w:t xml:space="preserve"> Account-ID</w:t>
      </w:r>
    </w:p>
    <w:p w14:paraId="721AD2AE" w14:textId="280630B4" w:rsidR="00B368DE" w:rsidRPr="007946DE" w:rsidRDefault="00B368DE" w:rsidP="00B368DE">
      <w:pPr>
        <w:pStyle w:val="ListParagraph"/>
        <w:numPr>
          <w:ilvl w:val="0"/>
          <w:numId w:val="3"/>
        </w:numPr>
        <w:spacing w:after="0"/>
        <w:rPr>
          <w:u w:val="single"/>
        </w:rPr>
      </w:pPr>
      <w:r w:rsidRPr="007946DE">
        <w:rPr>
          <w:u w:val="single"/>
        </w:rPr>
        <w:t>Ausgabe:</w:t>
      </w:r>
      <w:r w:rsidRPr="007946DE">
        <w:t xml:space="preserve"> «</w:t>
      </w:r>
      <w:r w:rsidR="00ED4503" w:rsidRPr="00ED4503">
        <w:t>Account wurde erfolgreich erstellt</w:t>
      </w:r>
      <w:r w:rsidR="007946DE" w:rsidRPr="007946DE">
        <w:t>.</w:t>
      </w:r>
      <w:r w:rsidRPr="007946DE">
        <w:t>»</w:t>
      </w:r>
    </w:p>
    <w:p w14:paraId="0A114225" w14:textId="77777777" w:rsidR="00B368DE" w:rsidRPr="000265D3" w:rsidRDefault="00B368DE" w:rsidP="00B368DE">
      <w:pPr>
        <w:pStyle w:val="ListParagraph"/>
        <w:numPr>
          <w:ilvl w:val="0"/>
          <w:numId w:val="3"/>
        </w:numPr>
        <w:spacing w:after="0"/>
        <w:rPr>
          <w:u w:val="single"/>
        </w:rPr>
      </w:pPr>
      <w:r w:rsidRPr="009211B9">
        <w:rPr>
          <w:u w:val="single"/>
        </w:rPr>
        <w:t>Analyse:</w:t>
      </w:r>
      <w:r w:rsidRPr="000265D3">
        <w:t xml:space="preserve"> </w:t>
      </w:r>
      <w:r>
        <w:t>Resultat wie erwartet, Test bestanden</w:t>
      </w:r>
    </w:p>
    <w:p w14:paraId="53232C54" w14:textId="7E790A05" w:rsidR="00B368DE" w:rsidRDefault="00B368DE" w:rsidP="00B368DE">
      <w:pPr>
        <w:spacing w:after="0"/>
        <w:ind w:left="360"/>
        <w:rPr>
          <w:u w:val="single"/>
        </w:rPr>
      </w:pPr>
    </w:p>
    <w:p w14:paraId="04826492" w14:textId="3CCF36AB" w:rsidR="007946DE" w:rsidRPr="000265D3" w:rsidRDefault="00ED4503" w:rsidP="00B368DE">
      <w:pPr>
        <w:spacing w:after="0"/>
        <w:ind w:left="36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7471249F" wp14:editId="09816FCA">
            <wp:extent cx="5760720" cy="1315720"/>
            <wp:effectExtent l="0" t="0" r="508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6D65" w14:textId="1B5DC400" w:rsidR="00B368DE" w:rsidRPr="000265D3" w:rsidRDefault="00B368DE" w:rsidP="00B368DE">
      <w:pPr>
        <w:spacing w:after="0"/>
        <w:ind w:left="360"/>
        <w:rPr>
          <w:u w:val="single"/>
        </w:rPr>
      </w:pPr>
    </w:p>
    <w:p w14:paraId="60A0A257" w14:textId="668583F1" w:rsidR="00B368DE" w:rsidRPr="007946DE" w:rsidRDefault="007946DE" w:rsidP="00B368DE">
      <w:pPr>
        <w:pStyle w:val="Heading2"/>
        <w:spacing w:before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="00B368DE" w:rsidRPr="007946DE">
        <w:rPr>
          <w:sz w:val="24"/>
          <w:szCs w:val="24"/>
          <w:lang w:val="en-US"/>
        </w:rPr>
        <w:t>. Blackbox-</w:t>
      </w:r>
      <w:proofErr w:type="spellStart"/>
      <w:r w:rsidR="00B368DE" w:rsidRPr="007946DE">
        <w:rPr>
          <w:sz w:val="24"/>
          <w:szCs w:val="24"/>
          <w:lang w:val="en-US"/>
        </w:rPr>
        <w:t>Positiv</w:t>
      </w:r>
      <w:proofErr w:type="spellEnd"/>
      <w:r w:rsidR="00B368DE" w:rsidRPr="007946DE">
        <w:rPr>
          <w:sz w:val="24"/>
          <w:szCs w:val="24"/>
          <w:lang w:val="en-US"/>
        </w:rPr>
        <w:t xml:space="preserve">-Test – </w:t>
      </w:r>
      <w:r w:rsidR="00ED4503">
        <w:rPr>
          <w:sz w:val="24"/>
          <w:szCs w:val="24"/>
          <w:lang w:val="en-US"/>
        </w:rPr>
        <w:t xml:space="preserve">Ticket </w:t>
      </w:r>
      <w:proofErr w:type="spellStart"/>
      <w:r w:rsidR="00ED4503">
        <w:rPr>
          <w:sz w:val="24"/>
          <w:szCs w:val="24"/>
          <w:lang w:val="en-US"/>
        </w:rPr>
        <w:t>erstellen</w:t>
      </w:r>
      <w:proofErr w:type="spellEnd"/>
    </w:p>
    <w:p w14:paraId="0D80DE1E" w14:textId="138EC859" w:rsidR="00B368DE" w:rsidRPr="00ED4503" w:rsidRDefault="00B368DE" w:rsidP="00B368DE">
      <w:pPr>
        <w:pStyle w:val="ListParagraph"/>
        <w:numPr>
          <w:ilvl w:val="0"/>
          <w:numId w:val="5"/>
        </w:numPr>
        <w:spacing w:after="0"/>
        <w:rPr>
          <w:u w:val="single"/>
        </w:rPr>
      </w:pPr>
      <w:r w:rsidRPr="00ED4503">
        <w:rPr>
          <w:u w:val="single"/>
        </w:rPr>
        <w:t>Eingabe:</w:t>
      </w:r>
      <w:r w:rsidRPr="00ED4503">
        <w:t xml:space="preserve"> </w:t>
      </w:r>
      <w:r w:rsidR="00ED4503" w:rsidRPr="00ED4503">
        <w:t>Ticket</w:t>
      </w:r>
      <w:r w:rsidR="00ED4503">
        <w:t>-</w:t>
      </w:r>
      <w:r w:rsidR="00ED4503" w:rsidRPr="00ED4503">
        <w:t>Name, Ticket-Beschreib</w:t>
      </w:r>
      <w:r w:rsidR="00ED4503">
        <w:t>ung, Ticket-Priorität und Bearbeiter</w:t>
      </w:r>
    </w:p>
    <w:p w14:paraId="23D5D7B4" w14:textId="1190BC29" w:rsidR="00B368DE" w:rsidRPr="009211B9" w:rsidRDefault="00B368DE" w:rsidP="00B368DE">
      <w:pPr>
        <w:pStyle w:val="ListParagraph"/>
        <w:numPr>
          <w:ilvl w:val="0"/>
          <w:numId w:val="5"/>
        </w:numPr>
        <w:spacing w:after="0"/>
        <w:rPr>
          <w:u w:val="single"/>
        </w:rPr>
      </w:pPr>
      <w:r w:rsidRPr="009211B9">
        <w:rPr>
          <w:u w:val="single"/>
        </w:rPr>
        <w:t xml:space="preserve">Erwartete </w:t>
      </w:r>
      <w:proofErr w:type="gramStart"/>
      <w:r w:rsidRPr="009211B9">
        <w:rPr>
          <w:u w:val="single"/>
        </w:rPr>
        <w:t>Ausgabe</w:t>
      </w:r>
      <w:proofErr w:type="gramEnd"/>
      <w:r w:rsidR="00ED4503">
        <w:rPr>
          <w:u w:val="single"/>
        </w:rPr>
        <w:t xml:space="preserve"> wenn mit Ticket-ID gesucht wird</w:t>
      </w:r>
      <w:r>
        <w:rPr>
          <w:u w:val="single"/>
        </w:rPr>
        <w:t>:</w:t>
      </w:r>
      <w:r w:rsidRPr="00295872">
        <w:t xml:space="preserve"> </w:t>
      </w:r>
      <w:r w:rsidR="00A16EDE">
        <w:t>«</w:t>
      </w:r>
      <w:r w:rsidR="00ED4503" w:rsidRPr="00ED4503">
        <w:t>Das Ticket wurd</w:t>
      </w:r>
      <w:r w:rsidR="00A16EDE">
        <w:t xml:space="preserve">e </w:t>
      </w:r>
      <w:r w:rsidR="00ED4503" w:rsidRPr="00ED4503">
        <w:t>gefunden. Hier sind die Infos:</w:t>
      </w:r>
      <w:r w:rsidR="00A16EDE">
        <w:t>»</w:t>
      </w:r>
    </w:p>
    <w:p w14:paraId="5DC0CDB6" w14:textId="27B22458" w:rsidR="00B368DE" w:rsidRPr="00295872" w:rsidRDefault="00B368DE" w:rsidP="00B368DE">
      <w:pPr>
        <w:pStyle w:val="ListParagraph"/>
        <w:numPr>
          <w:ilvl w:val="0"/>
          <w:numId w:val="5"/>
        </w:numPr>
        <w:spacing w:after="0"/>
        <w:rPr>
          <w:u w:val="single"/>
          <w:lang w:val="it-IT"/>
        </w:rPr>
      </w:pPr>
      <w:proofErr w:type="spellStart"/>
      <w:r w:rsidRPr="00295872">
        <w:rPr>
          <w:u w:val="single"/>
          <w:lang w:val="it-IT"/>
        </w:rPr>
        <w:t>Ausgabe</w:t>
      </w:r>
      <w:proofErr w:type="spellEnd"/>
      <w:r w:rsidRPr="00295872">
        <w:rPr>
          <w:u w:val="single"/>
          <w:lang w:val="it-IT"/>
        </w:rPr>
        <w:t>:</w:t>
      </w:r>
      <w:r w:rsidRPr="00295872">
        <w:rPr>
          <w:lang w:val="it-IT"/>
        </w:rPr>
        <w:t xml:space="preserve"> </w:t>
      </w:r>
      <w:proofErr w:type="spellStart"/>
      <w:r w:rsidR="00A16EDE">
        <w:rPr>
          <w:lang w:val="it-IT"/>
        </w:rPr>
        <w:t>Siehe</w:t>
      </w:r>
      <w:proofErr w:type="spellEnd"/>
      <w:r w:rsidR="00A16EDE">
        <w:rPr>
          <w:lang w:val="it-IT"/>
        </w:rPr>
        <w:t xml:space="preserve"> </w:t>
      </w:r>
      <w:proofErr w:type="spellStart"/>
      <w:r w:rsidR="00A16EDE">
        <w:rPr>
          <w:lang w:val="it-IT"/>
        </w:rPr>
        <w:t>Screenshot</w:t>
      </w:r>
      <w:proofErr w:type="spellEnd"/>
      <w:r w:rsidRPr="00295872">
        <w:rPr>
          <w:lang w:val="it-IT"/>
        </w:rPr>
        <w:t xml:space="preserve"> </w:t>
      </w:r>
    </w:p>
    <w:p w14:paraId="48A0973C" w14:textId="77777777" w:rsidR="00B368DE" w:rsidRPr="00295872" w:rsidRDefault="00B368DE" w:rsidP="00B368DE">
      <w:pPr>
        <w:pStyle w:val="ListParagraph"/>
        <w:numPr>
          <w:ilvl w:val="0"/>
          <w:numId w:val="5"/>
        </w:numPr>
        <w:spacing w:after="0"/>
        <w:rPr>
          <w:u w:val="single"/>
        </w:rPr>
      </w:pPr>
      <w:r w:rsidRPr="009211B9">
        <w:rPr>
          <w:u w:val="single"/>
        </w:rPr>
        <w:t>Analyse:</w:t>
      </w:r>
      <w:r w:rsidRPr="00295872">
        <w:t xml:space="preserve"> </w:t>
      </w:r>
      <w:r>
        <w:t>Resultat wie erwartet, Test bestanden</w:t>
      </w:r>
    </w:p>
    <w:p w14:paraId="53D6A3A6" w14:textId="10C6E825" w:rsidR="00B368DE" w:rsidRPr="00295872" w:rsidRDefault="00B368DE" w:rsidP="00B368DE">
      <w:pPr>
        <w:spacing w:after="0"/>
        <w:ind w:left="360"/>
        <w:rPr>
          <w:u w:val="single"/>
        </w:rPr>
      </w:pPr>
    </w:p>
    <w:p w14:paraId="6C5102C0" w14:textId="469D8A80" w:rsidR="00B368DE" w:rsidRDefault="00A16EDE" w:rsidP="00B368DE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D73B80" wp14:editId="524D47F7">
            <wp:extent cx="5760720" cy="2343785"/>
            <wp:effectExtent l="0" t="0" r="508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8DE">
        <w:rPr>
          <w:sz w:val="24"/>
          <w:szCs w:val="24"/>
        </w:rPr>
        <w:br w:type="page"/>
      </w:r>
    </w:p>
    <w:p w14:paraId="7AE36BB8" w14:textId="6F1BA82B" w:rsidR="00B368DE" w:rsidRPr="009211B9" w:rsidRDefault="00B368DE" w:rsidP="00B368DE">
      <w:pPr>
        <w:pStyle w:val="Heading2"/>
        <w:spacing w:before="120"/>
        <w:rPr>
          <w:sz w:val="24"/>
          <w:szCs w:val="24"/>
        </w:rPr>
      </w:pPr>
      <w:r w:rsidRPr="009211B9">
        <w:rPr>
          <w:sz w:val="24"/>
          <w:szCs w:val="24"/>
        </w:rPr>
        <w:lastRenderedPageBreak/>
        <w:t>4. Blackbox-Positiv-Test</w:t>
      </w:r>
      <w:r>
        <w:rPr>
          <w:sz w:val="24"/>
          <w:szCs w:val="24"/>
        </w:rPr>
        <w:t xml:space="preserve"> – </w:t>
      </w:r>
      <w:r w:rsidR="00A16EDE">
        <w:rPr>
          <w:sz w:val="24"/>
          <w:szCs w:val="24"/>
        </w:rPr>
        <w:t>Abmelden</w:t>
      </w:r>
    </w:p>
    <w:p w14:paraId="01A8684F" w14:textId="4A371201" w:rsidR="00B368DE" w:rsidRPr="009211B9" w:rsidRDefault="00B368DE" w:rsidP="00B368DE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 w:rsidRPr="009211B9">
        <w:rPr>
          <w:u w:val="single"/>
        </w:rPr>
        <w:t>Eingabe</w:t>
      </w:r>
      <w:r>
        <w:rPr>
          <w:u w:val="single"/>
        </w:rPr>
        <w:t>:</w:t>
      </w:r>
      <w:r w:rsidRPr="00295872">
        <w:t xml:space="preserve"> </w:t>
      </w:r>
      <w:r w:rsidR="00A16EDE">
        <w:t>Abmelden mit Nummer 3</w:t>
      </w:r>
    </w:p>
    <w:p w14:paraId="34B658EB" w14:textId="00ED206D" w:rsidR="00B368DE" w:rsidRPr="009211B9" w:rsidRDefault="00B368DE" w:rsidP="00B368DE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 w:rsidRPr="009211B9">
        <w:rPr>
          <w:u w:val="single"/>
        </w:rPr>
        <w:t>Erwartete Ausgabe</w:t>
      </w:r>
      <w:r>
        <w:rPr>
          <w:u w:val="single"/>
        </w:rPr>
        <w:t>:</w:t>
      </w:r>
      <w:r w:rsidRPr="00295872">
        <w:t xml:space="preserve"> </w:t>
      </w:r>
      <w:r w:rsidR="00A16EDE">
        <w:t>Startscreen</w:t>
      </w:r>
    </w:p>
    <w:p w14:paraId="527E0E61" w14:textId="04506480" w:rsidR="00B368DE" w:rsidRPr="007946DE" w:rsidRDefault="00B368DE" w:rsidP="00B368DE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 w:rsidRPr="007946DE">
        <w:rPr>
          <w:u w:val="single"/>
        </w:rPr>
        <w:t>Ausgabe:</w:t>
      </w:r>
      <w:r w:rsidRPr="007946DE">
        <w:t xml:space="preserve"> «</w:t>
      </w:r>
      <w:proofErr w:type="spellStart"/>
      <w:r w:rsidR="00A16EDE" w:rsidRPr="00A16EDE">
        <w:t>Wilkommen</w:t>
      </w:r>
      <w:proofErr w:type="spellEnd"/>
      <w:r w:rsidR="00A16EDE" w:rsidRPr="00A16EDE">
        <w:t xml:space="preserve"> in </w:t>
      </w:r>
      <w:proofErr w:type="spellStart"/>
      <w:r w:rsidR="00A16EDE" w:rsidRPr="00A16EDE">
        <w:t>Gira</w:t>
      </w:r>
      <w:proofErr w:type="spellEnd"/>
      <w:r w:rsidR="00A16EDE" w:rsidRPr="00A16EDE">
        <w:t>. Bitte melden Sie sich an.</w:t>
      </w:r>
      <w:r w:rsidRPr="007946DE">
        <w:t xml:space="preserve">» </w:t>
      </w:r>
    </w:p>
    <w:p w14:paraId="48FA90DE" w14:textId="77777777" w:rsidR="00B368DE" w:rsidRPr="009A254E" w:rsidRDefault="00B368DE" w:rsidP="00B368DE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 w:rsidRPr="009211B9">
        <w:rPr>
          <w:u w:val="single"/>
        </w:rPr>
        <w:t>Analyse:</w:t>
      </w:r>
      <w:r w:rsidRPr="00295872">
        <w:t xml:space="preserve"> </w:t>
      </w:r>
      <w:r>
        <w:t>Resultat wie erwartet, Test bestanden</w:t>
      </w:r>
    </w:p>
    <w:p w14:paraId="4F946CEA" w14:textId="702808E1" w:rsidR="00B368DE" w:rsidRPr="009A254E" w:rsidRDefault="00A16EDE" w:rsidP="00B368DE">
      <w:pPr>
        <w:spacing w:after="0"/>
        <w:ind w:left="36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4AE98F3B" wp14:editId="10F3FDE9">
            <wp:extent cx="5760720" cy="889635"/>
            <wp:effectExtent l="0" t="0" r="508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25CD" w14:textId="77777777" w:rsidR="00B368DE" w:rsidRPr="00C57B6F" w:rsidRDefault="00B368DE" w:rsidP="00B368DE">
      <w:pPr>
        <w:pStyle w:val="Heading2"/>
        <w:spacing w:before="120"/>
        <w:rPr>
          <w:sz w:val="24"/>
          <w:szCs w:val="24"/>
          <w:lang w:val="it-IT"/>
        </w:rPr>
      </w:pPr>
      <w:r w:rsidRPr="00C57B6F">
        <w:rPr>
          <w:sz w:val="24"/>
          <w:szCs w:val="24"/>
          <w:lang w:val="it-IT"/>
        </w:rPr>
        <w:t xml:space="preserve">5. </w:t>
      </w:r>
      <w:proofErr w:type="spellStart"/>
      <w:r w:rsidRPr="00C57B6F">
        <w:rPr>
          <w:sz w:val="24"/>
          <w:szCs w:val="24"/>
          <w:lang w:val="it-IT"/>
        </w:rPr>
        <w:t>Blackbox</w:t>
      </w:r>
      <w:proofErr w:type="spellEnd"/>
      <w:r w:rsidRPr="00C57B6F">
        <w:rPr>
          <w:sz w:val="24"/>
          <w:szCs w:val="24"/>
          <w:lang w:val="it-IT"/>
        </w:rPr>
        <w:t>-</w:t>
      </w:r>
      <w:proofErr w:type="spellStart"/>
      <w:r w:rsidRPr="00C57B6F">
        <w:rPr>
          <w:sz w:val="24"/>
          <w:szCs w:val="24"/>
          <w:lang w:val="it-IT"/>
        </w:rPr>
        <w:t>Negativ</w:t>
      </w:r>
      <w:proofErr w:type="spellEnd"/>
      <w:r w:rsidRPr="00C57B6F">
        <w:rPr>
          <w:sz w:val="24"/>
          <w:szCs w:val="24"/>
          <w:lang w:val="it-IT"/>
        </w:rPr>
        <w:t>-Test – Create A</w:t>
      </w:r>
      <w:r>
        <w:rPr>
          <w:sz w:val="24"/>
          <w:szCs w:val="24"/>
          <w:lang w:val="it-IT"/>
        </w:rPr>
        <w:t>ccount</w:t>
      </w:r>
    </w:p>
    <w:p w14:paraId="3B6DE651" w14:textId="5107E367" w:rsidR="00B368DE" w:rsidRPr="009211B9" w:rsidRDefault="00B368DE" w:rsidP="00B368DE">
      <w:pPr>
        <w:pStyle w:val="ListParagraph"/>
        <w:numPr>
          <w:ilvl w:val="0"/>
          <w:numId w:val="7"/>
        </w:numPr>
        <w:spacing w:after="0"/>
        <w:rPr>
          <w:u w:val="single"/>
        </w:rPr>
      </w:pPr>
      <w:r w:rsidRPr="009211B9">
        <w:rPr>
          <w:u w:val="single"/>
        </w:rPr>
        <w:t>Eingabe</w:t>
      </w:r>
      <w:r>
        <w:rPr>
          <w:u w:val="single"/>
        </w:rPr>
        <w:t>:</w:t>
      </w:r>
      <w:r w:rsidR="00A16EDE">
        <w:rPr>
          <w:u w:val="single"/>
        </w:rPr>
        <w:t xml:space="preserve"> «</w:t>
      </w:r>
      <w:r w:rsidR="00A16EDE">
        <w:t>12 12</w:t>
      </w:r>
      <w:r>
        <w:t>»</w:t>
      </w:r>
    </w:p>
    <w:p w14:paraId="022977CA" w14:textId="77777777" w:rsidR="00B368DE" w:rsidRPr="009211B9" w:rsidRDefault="00B368DE" w:rsidP="00B368DE">
      <w:pPr>
        <w:pStyle w:val="ListParagraph"/>
        <w:numPr>
          <w:ilvl w:val="0"/>
          <w:numId w:val="7"/>
        </w:numPr>
        <w:spacing w:after="0"/>
        <w:rPr>
          <w:u w:val="single"/>
        </w:rPr>
      </w:pPr>
      <w:r w:rsidRPr="009211B9">
        <w:rPr>
          <w:u w:val="single"/>
        </w:rPr>
        <w:t>Erwartete Ausgabe</w:t>
      </w:r>
      <w:r>
        <w:rPr>
          <w:u w:val="single"/>
        </w:rPr>
        <w:t>:</w:t>
      </w:r>
      <w:r w:rsidRPr="009A254E">
        <w:t xml:space="preserve"> Bestätigung</w:t>
      </w:r>
      <w:r>
        <w:t xml:space="preserve">, dass der Account erstellt ist </w:t>
      </w:r>
      <w:r w:rsidRPr="009A254E">
        <w:t xml:space="preserve">oder </w:t>
      </w:r>
      <w:r>
        <w:t xml:space="preserve">eine </w:t>
      </w:r>
      <w:r w:rsidRPr="009A254E">
        <w:t>Warnung, dass der Name nicht erlaubt ist</w:t>
      </w:r>
      <w:r>
        <w:rPr>
          <w:u w:val="single"/>
        </w:rPr>
        <w:t xml:space="preserve"> </w:t>
      </w:r>
    </w:p>
    <w:p w14:paraId="0BE52301" w14:textId="6A06D8B4" w:rsidR="00B368DE" w:rsidRPr="007946DE" w:rsidRDefault="00B368DE" w:rsidP="00B368DE">
      <w:pPr>
        <w:pStyle w:val="ListParagraph"/>
        <w:numPr>
          <w:ilvl w:val="0"/>
          <w:numId w:val="7"/>
        </w:numPr>
        <w:spacing w:after="0"/>
        <w:rPr>
          <w:u w:val="single"/>
        </w:rPr>
      </w:pPr>
      <w:r w:rsidRPr="007946DE">
        <w:rPr>
          <w:u w:val="single"/>
        </w:rPr>
        <w:t>Ausgabe:</w:t>
      </w:r>
      <w:r w:rsidRPr="007946DE">
        <w:t xml:space="preserve"> «</w:t>
      </w:r>
      <w:r w:rsidR="00A16EDE" w:rsidRPr="00A16EDE">
        <w:t>Ihr Vor- und Nachname müssen mindestens 3 Zeichen lange sein.</w:t>
      </w:r>
      <w:r w:rsidR="007946DE">
        <w:t>»</w:t>
      </w:r>
    </w:p>
    <w:p w14:paraId="707C8DB1" w14:textId="77777777" w:rsidR="00B368DE" w:rsidRPr="009A254E" w:rsidRDefault="00B368DE" w:rsidP="00B368DE">
      <w:pPr>
        <w:pStyle w:val="ListParagraph"/>
        <w:numPr>
          <w:ilvl w:val="0"/>
          <w:numId w:val="7"/>
        </w:numPr>
        <w:spacing w:after="0"/>
        <w:rPr>
          <w:u w:val="single"/>
        </w:rPr>
      </w:pPr>
      <w:r w:rsidRPr="009211B9">
        <w:rPr>
          <w:u w:val="single"/>
        </w:rPr>
        <w:t>Analyse:</w:t>
      </w:r>
      <w:r w:rsidRPr="009A254E">
        <w:t xml:space="preserve"> </w:t>
      </w:r>
      <w:r>
        <w:t>Resultat wie erwartet, Test bestanden</w:t>
      </w:r>
    </w:p>
    <w:p w14:paraId="7554B633" w14:textId="5E22E400" w:rsidR="00B368DE" w:rsidRPr="009A254E" w:rsidRDefault="00B368DE" w:rsidP="00B368DE">
      <w:pPr>
        <w:spacing w:after="0"/>
        <w:ind w:left="360"/>
        <w:rPr>
          <w:u w:val="single"/>
        </w:rPr>
      </w:pPr>
    </w:p>
    <w:p w14:paraId="58E89F8D" w14:textId="0DB790CB" w:rsidR="0031003A" w:rsidRPr="00A16EDE" w:rsidRDefault="00A16EDE" w:rsidP="00A16ED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B277E1" wp14:editId="1FD73DA6">
            <wp:extent cx="5760720" cy="1494155"/>
            <wp:effectExtent l="0" t="0" r="508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03A" w:rsidRPr="00A16EDE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2DA89" w14:textId="77777777" w:rsidR="002C17E4" w:rsidRDefault="002C17E4" w:rsidP="0031003A">
      <w:pPr>
        <w:spacing w:line="240" w:lineRule="auto"/>
      </w:pPr>
      <w:r>
        <w:separator/>
      </w:r>
    </w:p>
  </w:endnote>
  <w:endnote w:type="continuationSeparator" w:id="0">
    <w:p w14:paraId="679ECC26" w14:textId="77777777" w:rsidR="002C17E4" w:rsidRDefault="002C17E4" w:rsidP="003100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0730541"/>
      <w:docPartObj>
        <w:docPartGallery w:val="Page Numbers (Bottom of Page)"/>
        <w:docPartUnique/>
      </w:docPartObj>
    </w:sdtPr>
    <w:sdtEndPr>
      <w:rPr>
        <w:rFonts w:cstheme="minorHAnsi"/>
        <w:sz w:val="28"/>
      </w:rPr>
    </w:sdtEndPr>
    <w:sdtContent>
      <w:p w14:paraId="0AC0CA58" w14:textId="77777777" w:rsidR="0031003A" w:rsidRDefault="0031003A">
        <w:pPr>
          <w:pStyle w:val="Footer"/>
          <w:jc w:val="right"/>
        </w:pPr>
      </w:p>
      <w:p w14:paraId="211F4EE3" w14:textId="65EFD984" w:rsidR="0031003A" w:rsidRPr="0031003A" w:rsidRDefault="00385A12" w:rsidP="0031003A">
        <w:pPr>
          <w:pStyle w:val="Footer"/>
          <w:rPr>
            <w:rFonts w:cstheme="minorHAnsi"/>
            <w:sz w:val="28"/>
          </w:rPr>
        </w:pPr>
        <w:r>
          <w:rPr>
            <w:rFonts w:cstheme="minorHAnsi"/>
            <w:sz w:val="28"/>
          </w:rPr>
          <w:t xml:space="preserve">Alessio </w:t>
        </w:r>
        <w:proofErr w:type="spellStart"/>
        <w:r>
          <w:rPr>
            <w:rFonts w:cstheme="minorHAnsi"/>
            <w:sz w:val="28"/>
          </w:rPr>
          <w:t>Carcavallo</w:t>
        </w:r>
        <w:proofErr w:type="spellEnd"/>
        <w:r w:rsidR="0031003A">
          <w:rPr>
            <w:rFonts w:cstheme="minorHAnsi"/>
            <w:sz w:val="28"/>
          </w:rPr>
          <w:tab/>
        </w:r>
        <w:r w:rsidR="0031003A">
          <w:rPr>
            <w:rFonts w:cstheme="minorHAnsi"/>
            <w:sz w:val="28"/>
          </w:rPr>
          <w:tab/>
          <w:t xml:space="preserve">Seite </w:t>
        </w:r>
        <w:r w:rsidR="0031003A" w:rsidRPr="0031003A">
          <w:rPr>
            <w:rFonts w:cstheme="minorHAnsi"/>
            <w:sz w:val="28"/>
          </w:rPr>
          <w:fldChar w:fldCharType="begin"/>
        </w:r>
        <w:r w:rsidR="0031003A" w:rsidRPr="0031003A">
          <w:rPr>
            <w:rFonts w:cstheme="minorHAnsi"/>
            <w:sz w:val="28"/>
          </w:rPr>
          <w:instrText>PAGE   \* MERGEFORMAT</w:instrText>
        </w:r>
        <w:r w:rsidR="0031003A" w:rsidRPr="0031003A">
          <w:rPr>
            <w:rFonts w:cstheme="minorHAnsi"/>
            <w:sz w:val="28"/>
          </w:rPr>
          <w:fldChar w:fldCharType="separate"/>
        </w:r>
        <w:r w:rsidR="0031003A" w:rsidRPr="0031003A">
          <w:rPr>
            <w:rFonts w:cstheme="minorHAnsi"/>
            <w:sz w:val="28"/>
          </w:rPr>
          <w:t>2</w:t>
        </w:r>
        <w:r w:rsidR="0031003A" w:rsidRPr="0031003A">
          <w:rPr>
            <w:rFonts w:cstheme="minorHAnsi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AD5F9" w14:textId="77777777" w:rsidR="002C17E4" w:rsidRDefault="002C17E4" w:rsidP="0031003A">
      <w:pPr>
        <w:spacing w:line="240" w:lineRule="auto"/>
      </w:pPr>
      <w:r>
        <w:separator/>
      </w:r>
    </w:p>
  </w:footnote>
  <w:footnote w:type="continuationSeparator" w:id="0">
    <w:p w14:paraId="54358493" w14:textId="77777777" w:rsidR="002C17E4" w:rsidRDefault="002C17E4" w:rsidP="003100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A6C9A" w14:textId="0844D71E" w:rsidR="0031003A" w:rsidRPr="0031003A" w:rsidRDefault="0031003A" w:rsidP="00B368DE">
    <w:pPr>
      <w:pStyle w:val="Header"/>
      <w:spacing w:after="0"/>
      <w:jc w:val="right"/>
      <w:rPr>
        <w:rFonts w:cstheme="minorHAnsi"/>
        <w:sz w:val="28"/>
      </w:rPr>
    </w:pPr>
    <w:r w:rsidRPr="0031003A">
      <w:rPr>
        <w:rFonts w:cstheme="minorHAnsi"/>
        <w:noProof/>
        <w:sz w:val="28"/>
      </w:rPr>
      <w:drawing>
        <wp:anchor distT="0" distB="0" distL="114300" distR="114300" simplePos="0" relativeHeight="251658240" behindDoc="1" locked="0" layoutInCell="1" allowOverlap="1" wp14:anchorId="24A62A12" wp14:editId="15A8BBA6">
          <wp:simplePos x="0" y="0"/>
          <wp:positionH relativeFrom="column">
            <wp:posOffset>-2980</wp:posOffset>
          </wp:positionH>
          <wp:positionV relativeFrom="paragraph">
            <wp:posOffset>-1172</wp:posOffset>
          </wp:positionV>
          <wp:extent cx="2865362" cy="633046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5362" cy="6330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68DE">
      <w:rPr>
        <w:sz w:val="28"/>
        <w:szCs w:val="28"/>
      </w:rPr>
      <w:t>Kompetenz A3</w:t>
    </w:r>
  </w:p>
  <w:p w14:paraId="37454788" w14:textId="510AE543" w:rsidR="0031003A" w:rsidRPr="0031003A" w:rsidRDefault="0031003A" w:rsidP="00B368DE">
    <w:pPr>
      <w:pStyle w:val="Header"/>
      <w:spacing w:after="0"/>
      <w:jc w:val="right"/>
      <w:rPr>
        <w:rFonts w:cstheme="minorHAnsi"/>
        <w:sz w:val="28"/>
      </w:rPr>
    </w:pPr>
    <w:r w:rsidRPr="0031003A">
      <w:rPr>
        <w:rFonts w:cstheme="minorHAnsi"/>
        <w:sz w:val="28"/>
      </w:rPr>
      <w:t>Modul</w:t>
    </w:r>
    <w:r w:rsidR="00B368DE">
      <w:rPr>
        <w:rFonts w:cstheme="minorHAnsi"/>
        <w:sz w:val="28"/>
      </w:rPr>
      <w:t xml:space="preserve"> 226a</w:t>
    </w:r>
  </w:p>
  <w:p w14:paraId="6824F748" w14:textId="347E1CF1" w:rsidR="0031003A" w:rsidRPr="0031003A" w:rsidRDefault="0031003A" w:rsidP="00B368DE">
    <w:pPr>
      <w:pStyle w:val="Header"/>
      <w:jc w:val="right"/>
      <w:rPr>
        <w:rFonts w:cstheme="minorHAnsi"/>
        <w:sz w:val="28"/>
      </w:rPr>
    </w:pPr>
    <w:r w:rsidRPr="0031003A">
      <w:rPr>
        <w:rFonts w:cstheme="minorHAnsi"/>
        <w:sz w:val="28"/>
      </w:rPr>
      <w:fldChar w:fldCharType="begin"/>
    </w:r>
    <w:r w:rsidRPr="0031003A">
      <w:rPr>
        <w:rFonts w:cstheme="minorHAnsi"/>
        <w:sz w:val="28"/>
      </w:rPr>
      <w:instrText xml:space="preserve"> TIME \@ "dd.MM.yyyy" </w:instrText>
    </w:r>
    <w:r w:rsidRPr="0031003A">
      <w:rPr>
        <w:rFonts w:cstheme="minorHAnsi"/>
        <w:sz w:val="28"/>
      </w:rPr>
      <w:fldChar w:fldCharType="separate"/>
    </w:r>
    <w:r w:rsidR="00ED4503">
      <w:rPr>
        <w:rFonts w:cstheme="minorHAnsi"/>
        <w:noProof/>
        <w:sz w:val="28"/>
      </w:rPr>
      <w:t>01.11.2020</w:t>
    </w:r>
    <w:r w:rsidRPr="0031003A">
      <w:rPr>
        <w:rFonts w:cstheme="minorHAnsi"/>
        <w:sz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83BCD"/>
    <w:multiLevelType w:val="hybridMultilevel"/>
    <w:tmpl w:val="E62A72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E527B"/>
    <w:multiLevelType w:val="hybridMultilevel"/>
    <w:tmpl w:val="3564C114"/>
    <w:lvl w:ilvl="0" w:tplc="EB0AA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03FF6"/>
    <w:multiLevelType w:val="hybridMultilevel"/>
    <w:tmpl w:val="E62A72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64F5B"/>
    <w:multiLevelType w:val="hybridMultilevel"/>
    <w:tmpl w:val="E62A72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1621D"/>
    <w:multiLevelType w:val="hybridMultilevel"/>
    <w:tmpl w:val="E62A72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C72B6"/>
    <w:multiLevelType w:val="hybridMultilevel"/>
    <w:tmpl w:val="E62A72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D61AD"/>
    <w:multiLevelType w:val="hybridMultilevel"/>
    <w:tmpl w:val="E62A72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F2E48"/>
    <w:multiLevelType w:val="hybridMultilevel"/>
    <w:tmpl w:val="E62A72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46290"/>
    <w:multiLevelType w:val="hybridMultilevel"/>
    <w:tmpl w:val="E62A72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87D8D"/>
    <w:multiLevelType w:val="hybridMultilevel"/>
    <w:tmpl w:val="E62A72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DE"/>
    <w:rsid w:val="001315E8"/>
    <w:rsid w:val="00183C7F"/>
    <w:rsid w:val="002B7084"/>
    <w:rsid w:val="002C17E4"/>
    <w:rsid w:val="002C21EE"/>
    <w:rsid w:val="0031003A"/>
    <w:rsid w:val="00385A12"/>
    <w:rsid w:val="004F1D94"/>
    <w:rsid w:val="0067014C"/>
    <w:rsid w:val="007179A2"/>
    <w:rsid w:val="007946DE"/>
    <w:rsid w:val="007F0219"/>
    <w:rsid w:val="007F6716"/>
    <w:rsid w:val="00821FBB"/>
    <w:rsid w:val="00925680"/>
    <w:rsid w:val="009A0E6D"/>
    <w:rsid w:val="00A16EDE"/>
    <w:rsid w:val="00A51CB9"/>
    <w:rsid w:val="00B368DE"/>
    <w:rsid w:val="00D803A6"/>
    <w:rsid w:val="00E9720D"/>
    <w:rsid w:val="00ED4503"/>
    <w:rsid w:val="00F0189E"/>
    <w:rsid w:val="00F671BB"/>
    <w:rsid w:val="00F829E4"/>
    <w:rsid w:val="00FA4644"/>
    <w:rsid w:val="00FE1F54"/>
    <w:rsid w:val="048933F5"/>
    <w:rsid w:val="0DB97874"/>
    <w:rsid w:val="1DEACFBF"/>
    <w:rsid w:val="2A2E9736"/>
    <w:rsid w:val="3B195786"/>
    <w:rsid w:val="4843BB80"/>
    <w:rsid w:val="4B7D58F9"/>
    <w:rsid w:val="4D08A37E"/>
    <w:rsid w:val="4E3455B0"/>
    <w:rsid w:val="56617B9C"/>
    <w:rsid w:val="62651D2A"/>
    <w:rsid w:val="6E3C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7CB5F"/>
  <w15:chartTrackingRefBased/>
  <w15:docId w15:val="{A68FAD28-4F01-48C2-BEDC-04E49268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8DE"/>
  </w:style>
  <w:style w:type="paragraph" w:styleId="Heading1">
    <w:name w:val="heading 1"/>
    <w:basedOn w:val="Normal"/>
    <w:next w:val="Normal"/>
    <w:link w:val="Heading1Char"/>
    <w:uiPriority w:val="9"/>
    <w:qFormat/>
    <w:rsid w:val="00B36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0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084"/>
    <w:rPr>
      <w:rFonts w:ascii="Segoe UI" w:hAnsi="Segoe UI" w:cs="Segoe UI"/>
      <w:sz w:val="18"/>
      <w:szCs w:val="18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31003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03A"/>
    <w:rPr>
      <w:rFonts w:ascii="Arial" w:hAnsi="Arial" w:cs="Arial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31003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03A"/>
    <w:rPr>
      <w:rFonts w:ascii="Arial" w:hAnsi="Arial" w:cs="Arial"/>
      <w:lang w:val="de-DE"/>
    </w:rPr>
  </w:style>
  <w:style w:type="paragraph" w:customStyle="1" w:styleId="paragraph">
    <w:name w:val="paragraph"/>
    <w:basedOn w:val="Normal"/>
    <w:rsid w:val="00FA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DefaultParagraphFont"/>
    <w:rsid w:val="00FA4644"/>
  </w:style>
  <w:style w:type="character" w:customStyle="1" w:styleId="eop">
    <w:name w:val="eop"/>
    <w:basedOn w:val="DefaultParagraphFont"/>
    <w:rsid w:val="00FA4644"/>
  </w:style>
  <w:style w:type="character" w:customStyle="1" w:styleId="spellingerror">
    <w:name w:val="spellingerror"/>
    <w:basedOn w:val="DefaultParagraphFont"/>
    <w:rsid w:val="00FA4644"/>
  </w:style>
  <w:style w:type="character" w:customStyle="1" w:styleId="Heading1Char">
    <w:name w:val="Heading 1 Char"/>
    <w:basedOn w:val="DefaultParagraphFont"/>
    <w:link w:val="Heading1"/>
    <w:uiPriority w:val="9"/>
    <w:rsid w:val="00B36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6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68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368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6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3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termia\OneDrive%20-%20TBZ\ePortfolio\TBZ-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1B4F3DD99F1A47BE1DD03CB1521E4A" ma:contentTypeVersion="10" ma:contentTypeDescription="Ein neues Dokument erstellen." ma:contentTypeScope="" ma:versionID="6be933c634e264c486d21b0448a5e113">
  <xsd:schema xmlns:xsd="http://www.w3.org/2001/XMLSchema" xmlns:xs="http://www.w3.org/2001/XMLSchema" xmlns:p="http://schemas.microsoft.com/office/2006/metadata/properties" xmlns:ns3="e89c874b-4c9d-4087-99ab-3f42432656f5" xmlns:ns4="9bf1a295-e891-43fa-8f6d-f0b9c9c6e192" targetNamespace="http://schemas.microsoft.com/office/2006/metadata/properties" ma:root="true" ma:fieldsID="7d27f8cba903675874e01989a6ca18cc" ns3:_="" ns4:_="">
    <xsd:import namespace="e89c874b-4c9d-4087-99ab-3f42432656f5"/>
    <xsd:import namespace="9bf1a295-e891-43fa-8f6d-f0b9c9c6e1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c874b-4c9d-4087-99ab-3f42432656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1a295-e891-43fa-8f6d-f0b9c9c6e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9DB751-DB28-445D-B91B-E5C5D3DB1A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C6A610-C1F5-44E8-89D7-1B1E190810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0405AE-F204-4EE9-9433-90B04D57F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9c874b-4c9d-4087-99ab-3f42432656f5"/>
    <ds:schemaRef ds:uri="9bf1a295-e891-43fa-8f6d-f0b9c9c6e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C:\Users\baltermia\OneDrive - TBZ\ePortfolio\TBZ-Vorlage.dotx</Template>
  <TotalTime>6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baltermia</dc:creator>
  <cp:keywords/>
  <dc:description/>
  <cp:lastModifiedBy>Alessio Carcavallo</cp:lastModifiedBy>
  <cp:revision>3</cp:revision>
  <cp:lastPrinted>2020-09-21T13:34:00Z</cp:lastPrinted>
  <dcterms:created xsi:type="dcterms:W3CDTF">2020-10-19T07:44:00Z</dcterms:created>
  <dcterms:modified xsi:type="dcterms:W3CDTF">2020-11-01T14:05:00Z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0x010100251B4F3DD99F1A47BE1DD03CB1521E4A</vt:lpwstr>
  </property>
</Properties>
</file>